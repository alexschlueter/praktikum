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2595D" w:rsidTr="0032595D">
        <w:tc>
          <w:tcPr>
            <w:tcW w:w="1842" w:type="dxa"/>
          </w:tcPr>
          <w:p w:rsidR="0032595D" w:rsidRDefault="0032595D">
            <w:r>
              <w:t>Messung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Abstand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 </w:t>
            </w: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zwischen zwei Knoten in cm</w:t>
            </w:r>
          </w:p>
        </w:tc>
        <w:tc>
          <w:tcPr>
            <w:tcW w:w="1842" w:type="dxa"/>
          </w:tcPr>
          <w:p w:rsidR="0032595D" w:rsidRDefault="0032595D"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∆d</w:t>
            </w:r>
          </w:p>
        </w:tc>
        <w:tc>
          <w:tcPr>
            <w:tcW w:w="1843" w:type="dxa"/>
          </w:tcPr>
          <w:p w:rsidR="0032595D" w:rsidRDefault="0032595D"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Wellenlänge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λ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in cm</w:t>
            </w:r>
          </w:p>
        </w:tc>
        <w:tc>
          <w:tcPr>
            <w:tcW w:w="1843" w:type="dxa"/>
          </w:tcPr>
          <w:p w:rsidR="0032595D" w:rsidRDefault="0032595D"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∆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λ</m:t>
              </m:r>
            </m:oMath>
          </w:p>
        </w:tc>
      </w:tr>
      <w:tr w:rsidR="0032595D" w:rsidTr="0032595D"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1.45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0.2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2.9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0.4</w:t>
            </w:r>
          </w:p>
        </w:tc>
      </w:tr>
      <w:tr w:rsidR="0032595D" w:rsidTr="0032595D"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1.55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0.2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3.1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0.4</w:t>
            </w:r>
          </w:p>
        </w:tc>
      </w:tr>
      <w:tr w:rsidR="0032595D" w:rsidTr="0032595D"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1.55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0.2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3.1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0.4</w:t>
            </w:r>
          </w:p>
        </w:tc>
      </w:tr>
      <w:tr w:rsidR="0032595D" w:rsidTr="0032595D"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1.5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0.2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0.4</w:t>
            </w:r>
          </w:p>
        </w:tc>
      </w:tr>
      <w:tr w:rsidR="0032595D" w:rsidTr="0032595D"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1.65</w:t>
            </w:r>
          </w:p>
        </w:tc>
        <w:tc>
          <w:tcPr>
            <w:tcW w:w="1842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0.2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3.3</w:t>
            </w:r>
          </w:p>
        </w:tc>
        <w:tc>
          <w:tcPr>
            <w:tcW w:w="1843" w:type="dxa"/>
          </w:tcPr>
          <w:p w:rsidR="0032595D" w:rsidRPr="0032595D" w:rsidRDefault="0032595D" w:rsidP="00A52AAE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595D">
              <w:rPr>
                <w:rFonts w:ascii="Calibri" w:eastAsia="Times New Roman" w:hAnsi="Calibri" w:cs="Times New Roman"/>
                <w:color w:val="000000"/>
                <w:lang w:eastAsia="de-DE"/>
              </w:rPr>
              <w:t>0.4</w:t>
            </w:r>
          </w:p>
        </w:tc>
      </w:tr>
    </w:tbl>
    <w:p w:rsidR="009D1392" w:rsidRDefault="0032595D" w:rsidP="0032595D">
      <w:r>
        <w:t>Tabelle 1: Wellenlänge-Messung durch Abstandmessung zwischen zwei Knoten einer stehenden Welle</w:t>
      </w:r>
    </w:p>
    <w:p w:rsidR="0032595D" w:rsidRDefault="0032595D" w:rsidP="0032595D"/>
    <w:p w:rsidR="0032595D" w:rsidRDefault="0032595D" w:rsidP="0032595D">
      <w:bookmarkStart w:id="0" w:name="_GoBack"/>
      <w:bookmarkEnd w:id="0"/>
    </w:p>
    <w:p w:rsidR="0032595D" w:rsidRDefault="0032595D" w:rsidP="0032595D">
      <w:r>
        <w:t>Mittelwert: 3,1(+/-0,9)</w:t>
      </w:r>
    </w:p>
    <w:sectPr w:rsidR="00325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C8"/>
    <w:rsid w:val="00126A9F"/>
    <w:rsid w:val="001D05BF"/>
    <w:rsid w:val="0032595D"/>
    <w:rsid w:val="0078280D"/>
    <w:rsid w:val="00C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2595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2595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4FDE663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Naturwissenschaften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Holthaus</dc:creator>
  <cp:lastModifiedBy>Tobias Holthaus</cp:lastModifiedBy>
  <cp:revision>3</cp:revision>
  <cp:lastPrinted>2015-07-07T10:58:00Z</cp:lastPrinted>
  <dcterms:created xsi:type="dcterms:W3CDTF">2015-07-07T10:53:00Z</dcterms:created>
  <dcterms:modified xsi:type="dcterms:W3CDTF">2015-07-07T10:59:00Z</dcterms:modified>
</cp:coreProperties>
</file>